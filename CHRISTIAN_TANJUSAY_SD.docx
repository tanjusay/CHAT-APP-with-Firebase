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71F2" w:rsidRPr="00714AFF" w:rsidRDefault="00AA3394" w:rsidP="000A1DCA">
      <w:pPr>
        <w:pStyle w:val="Heading1"/>
        <w:rPr>
          <w:b w:val="0"/>
          <w:bCs/>
          <w:color w:val="002060"/>
          <w:sz w:val="40"/>
          <w:szCs w:val="40"/>
        </w:rPr>
      </w:pPr>
      <w:r w:rsidRPr="00714AFF">
        <w:rPr>
          <w:b w:val="0"/>
          <w:bCs/>
          <w:color w:val="002060"/>
          <w:sz w:val="40"/>
          <w:szCs w:val="40"/>
        </w:rPr>
        <w:t>CHRISTIAN</w:t>
      </w:r>
      <w:r w:rsidR="00890C06" w:rsidRPr="00714AFF">
        <w:rPr>
          <w:b w:val="0"/>
          <w:bCs/>
          <w:color w:val="002060"/>
          <w:sz w:val="40"/>
          <w:szCs w:val="40"/>
        </w:rPr>
        <w:t xml:space="preserve"> </w:t>
      </w:r>
      <w:r w:rsidRPr="00714AFF">
        <w:rPr>
          <w:b w:val="0"/>
          <w:bCs/>
          <w:color w:val="002060"/>
          <w:sz w:val="40"/>
          <w:szCs w:val="40"/>
        </w:rPr>
        <w:t>S. TANJUSAY</w:t>
      </w:r>
    </w:p>
    <w:p w:rsidR="002127C1" w:rsidRPr="0057033B" w:rsidRDefault="002127C1" w:rsidP="002127C1">
      <w:pPr>
        <w:rPr>
          <w:color w:val="251D17" w:themeColor="text2" w:themeShade="80"/>
        </w:rPr>
      </w:pPr>
      <w:r w:rsidRPr="0057033B">
        <w:rPr>
          <w:color w:val="251D17" w:themeColor="text2" w:themeShade="80"/>
        </w:rPr>
        <w:t xml:space="preserve">Camindangan </w:t>
      </w:r>
      <w:r w:rsidR="001C63A4" w:rsidRPr="0057033B">
        <w:rPr>
          <w:color w:val="251D17" w:themeColor="text2" w:themeShade="80"/>
        </w:rPr>
        <w:t xml:space="preserve">Cauayan, Negros Occidental </w:t>
      </w:r>
    </w:p>
    <w:p w:rsidR="001C63A4" w:rsidRPr="0057033B" w:rsidRDefault="00CF03CD" w:rsidP="002127C1">
      <w:pPr>
        <w:rPr>
          <w:color w:val="251D17" w:themeColor="text2" w:themeShade="80"/>
        </w:rPr>
      </w:pPr>
      <w:r w:rsidRPr="0057033B">
        <w:rPr>
          <w:color w:val="251D17" w:themeColor="text2" w:themeShade="80"/>
        </w:rPr>
        <w:t>0939 1725 763</w:t>
      </w:r>
    </w:p>
    <w:p w:rsidR="00CF03CD" w:rsidRPr="0057033B" w:rsidRDefault="00A8403F" w:rsidP="002127C1">
      <w:pPr>
        <w:rPr>
          <w:color w:val="251D17" w:themeColor="text2" w:themeShade="80"/>
        </w:rPr>
      </w:pPr>
      <w:hyperlink r:id="rId7" w:history="1">
        <w:r w:rsidR="009B29D4" w:rsidRPr="0057033B">
          <w:rPr>
            <w:rStyle w:val="Hyperlink"/>
            <w:color w:val="251D17" w:themeColor="text2" w:themeShade="80"/>
            <w:u w:val="none"/>
          </w:rPr>
          <w:t>tanjusaychristianworks@gmail.com</w:t>
        </w:r>
      </w:hyperlink>
      <w:r w:rsidR="009B29D4" w:rsidRPr="0057033B">
        <w:rPr>
          <w:color w:val="251D17" w:themeColor="text2" w:themeShade="80"/>
        </w:rPr>
        <w:t xml:space="preserve"> </w:t>
      </w:r>
    </w:p>
    <w:p w:rsidR="002B1E25" w:rsidRPr="00714AFF" w:rsidRDefault="00AB1582" w:rsidP="002B1E25">
      <w:pPr>
        <w:pStyle w:val="Heading1"/>
        <w:rPr>
          <w:b w:val="0"/>
          <w:bCs/>
          <w:color w:val="002060"/>
          <w:sz w:val="28"/>
          <w:szCs w:val="28"/>
        </w:rPr>
      </w:pPr>
      <w:r w:rsidRPr="00714AFF">
        <w:rPr>
          <w:b w:val="0"/>
          <w:bCs/>
          <w:color w:val="002060"/>
          <w:sz w:val="28"/>
          <w:szCs w:val="28"/>
        </w:rPr>
        <w:t>0bjective</w:t>
      </w:r>
    </w:p>
    <w:p w:rsidR="002B1E25" w:rsidRPr="00586C87" w:rsidRDefault="006F78CE">
      <w:pPr>
        <w:spacing w:after="180"/>
        <w:rPr>
          <w:color w:val="251D17" w:themeColor="text2" w:themeShade="80"/>
          <w:sz w:val="24"/>
          <w:szCs w:val="24"/>
        </w:rPr>
      </w:pPr>
      <w:r w:rsidRPr="00586C87">
        <w:rPr>
          <w:color w:val="251D17" w:themeColor="text2" w:themeShade="80"/>
          <w:sz w:val="24"/>
          <w:szCs w:val="24"/>
        </w:rPr>
        <w:t xml:space="preserve">An able, keen, skilled, and trustworthy individual seeking </w:t>
      </w:r>
      <w:r w:rsidR="00207073">
        <w:rPr>
          <w:color w:val="251D17" w:themeColor="text2" w:themeShade="80"/>
          <w:sz w:val="24"/>
          <w:szCs w:val="24"/>
        </w:rPr>
        <w:t>an entry level</w:t>
      </w:r>
      <w:r w:rsidR="00BF3D77">
        <w:rPr>
          <w:color w:val="251D17" w:themeColor="text2" w:themeShade="80"/>
          <w:sz w:val="24"/>
          <w:szCs w:val="24"/>
        </w:rPr>
        <w:t xml:space="preserve"> </w:t>
      </w:r>
      <w:r w:rsidR="00122F3A">
        <w:rPr>
          <w:color w:val="251D17" w:themeColor="text2" w:themeShade="80"/>
          <w:sz w:val="24"/>
          <w:szCs w:val="24"/>
        </w:rPr>
        <w:t>software</w:t>
      </w:r>
      <w:r w:rsidR="00BF3D77">
        <w:rPr>
          <w:color w:val="251D17" w:themeColor="text2" w:themeShade="80"/>
          <w:sz w:val="24"/>
          <w:szCs w:val="24"/>
        </w:rPr>
        <w:t xml:space="preserve"> </w:t>
      </w:r>
      <w:r w:rsidR="00526E43">
        <w:rPr>
          <w:color w:val="251D17" w:themeColor="text2" w:themeShade="80"/>
          <w:sz w:val="24"/>
          <w:szCs w:val="24"/>
        </w:rPr>
        <w:t>developer</w:t>
      </w:r>
      <w:r w:rsidR="005B533C">
        <w:rPr>
          <w:color w:val="251D17" w:themeColor="text2" w:themeShade="80"/>
          <w:sz w:val="24"/>
          <w:szCs w:val="24"/>
        </w:rPr>
        <w:t xml:space="preserve"> career</w:t>
      </w:r>
      <w:r w:rsidRPr="00586C87">
        <w:rPr>
          <w:color w:val="251D17" w:themeColor="text2" w:themeShade="80"/>
          <w:sz w:val="24"/>
          <w:szCs w:val="24"/>
        </w:rPr>
        <w:t>. Bringing strong</w:t>
      </w:r>
      <w:r w:rsidR="00872AC8">
        <w:rPr>
          <w:color w:val="251D17" w:themeColor="text2" w:themeShade="80"/>
          <w:sz w:val="24"/>
          <w:szCs w:val="24"/>
        </w:rPr>
        <w:t xml:space="preserve"> technical</w:t>
      </w:r>
      <w:r w:rsidRPr="00586C87">
        <w:rPr>
          <w:color w:val="251D17" w:themeColor="text2" w:themeShade="80"/>
          <w:sz w:val="24"/>
          <w:szCs w:val="24"/>
        </w:rPr>
        <w:t xml:space="preserve"> </w:t>
      </w:r>
      <w:r w:rsidR="00872AC8">
        <w:rPr>
          <w:color w:val="251D17" w:themeColor="text2" w:themeShade="80"/>
          <w:sz w:val="24"/>
          <w:szCs w:val="24"/>
        </w:rPr>
        <w:t xml:space="preserve">skills </w:t>
      </w:r>
      <w:r w:rsidR="00D57F2A">
        <w:rPr>
          <w:color w:val="251D17" w:themeColor="text2" w:themeShade="80"/>
          <w:sz w:val="24"/>
          <w:szCs w:val="24"/>
        </w:rPr>
        <w:t>in programming</w:t>
      </w:r>
      <w:r w:rsidRPr="00586C87">
        <w:rPr>
          <w:color w:val="251D17" w:themeColor="text2" w:themeShade="80"/>
          <w:sz w:val="24"/>
          <w:szCs w:val="24"/>
        </w:rPr>
        <w:t xml:space="preserve"> and personal attributes</w:t>
      </w:r>
      <w:r w:rsidR="00B175F5">
        <w:rPr>
          <w:color w:val="251D17" w:themeColor="text2" w:themeShade="80"/>
          <w:sz w:val="24"/>
          <w:szCs w:val="24"/>
        </w:rPr>
        <w:t xml:space="preserve">, </w:t>
      </w:r>
      <w:r w:rsidRPr="00586C87">
        <w:rPr>
          <w:color w:val="251D17" w:themeColor="text2" w:themeShade="80"/>
          <w:sz w:val="24"/>
          <w:szCs w:val="24"/>
        </w:rPr>
        <w:t xml:space="preserve"> including devotion, meeting goals, inventiveness, and the aptitude to follow through.</w:t>
      </w:r>
    </w:p>
    <w:p w:rsidR="004A1806" w:rsidRPr="00714AFF" w:rsidRDefault="004F7D6D" w:rsidP="005F296B">
      <w:pPr>
        <w:pStyle w:val="Heading1"/>
        <w:rPr>
          <w:b w:val="0"/>
          <w:bCs/>
          <w:color w:val="002060"/>
          <w:sz w:val="28"/>
          <w:szCs w:val="28"/>
        </w:rPr>
      </w:pPr>
      <w:r>
        <w:rPr>
          <w:b w:val="0"/>
          <w:bCs/>
          <w:color w:val="002060"/>
          <w:sz w:val="28"/>
          <w:szCs w:val="28"/>
        </w:rPr>
        <w:t xml:space="preserve">Technical </w:t>
      </w:r>
      <w:r w:rsidR="0070797F" w:rsidRPr="00714AFF">
        <w:rPr>
          <w:b w:val="0"/>
          <w:bCs/>
          <w:color w:val="002060"/>
          <w:sz w:val="28"/>
          <w:szCs w:val="28"/>
        </w:rPr>
        <w:t>Skills</w:t>
      </w:r>
    </w:p>
    <w:p w:rsidR="00082964" w:rsidRDefault="00482636" w:rsidP="006539B6">
      <w:pPr>
        <w:pStyle w:val="ListParagraph"/>
        <w:numPr>
          <w:ilvl w:val="0"/>
          <w:numId w:val="12"/>
        </w:numPr>
        <w:rPr>
          <w:color w:val="372B22" w:themeColor="text2" w:themeShade="BF"/>
          <w:sz w:val="24"/>
          <w:szCs w:val="24"/>
        </w:rPr>
      </w:pPr>
      <w:r>
        <w:rPr>
          <w:color w:val="372B22" w:themeColor="text2" w:themeShade="BF"/>
          <w:sz w:val="24"/>
          <w:szCs w:val="24"/>
        </w:rPr>
        <w:t xml:space="preserve">knowledge of networking concepts and protocols (TCP/IP, DNS, DHCP, etc.) </w:t>
      </w:r>
    </w:p>
    <w:p w:rsidR="00E35A0E" w:rsidRPr="00122F3A" w:rsidRDefault="00817A18" w:rsidP="00122F3A">
      <w:pPr>
        <w:pStyle w:val="ListParagraph"/>
        <w:numPr>
          <w:ilvl w:val="0"/>
          <w:numId w:val="12"/>
        </w:numPr>
        <w:rPr>
          <w:color w:val="372B22" w:themeColor="text2" w:themeShade="BF"/>
          <w:sz w:val="24"/>
          <w:szCs w:val="24"/>
        </w:rPr>
      </w:pPr>
      <w:r>
        <w:rPr>
          <w:color w:val="372B22" w:themeColor="text2" w:themeShade="BF"/>
          <w:sz w:val="24"/>
          <w:szCs w:val="24"/>
        </w:rPr>
        <w:t>Ability to follow Standard Operating Procedures (SOPs)</w:t>
      </w:r>
    </w:p>
    <w:p w:rsidR="00BC3767" w:rsidRDefault="00B10990" w:rsidP="00A9132E">
      <w:pPr>
        <w:pStyle w:val="ListParagraph"/>
        <w:numPr>
          <w:ilvl w:val="0"/>
          <w:numId w:val="12"/>
        </w:numPr>
        <w:rPr>
          <w:color w:val="372B22" w:themeColor="text2" w:themeShade="BF"/>
          <w:sz w:val="24"/>
          <w:szCs w:val="24"/>
        </w:rPr>
      </w:pPr>
      <w:r>
        <w:rPr>
          <w:color w:val="372B22" w:themeColor="text2" w:themeShade="BF"/>
          <w:sz w:val="24"/>
          <w:szCs w:val="24"/>
        </w:rPr>
        <w:t>Proficiency in Python programming language</w:t>
      </w:r>
    </w:p>
    <w:p w:rsidR="007F4B74" w:rsidRDefault="00745D28" w:rsidP="00A9132E">
      <w:pPr>
        <w:pStyle w:val="ListParagraph"/>
        <w:numPr>
          <w:ilvl w:val="0"/>
          <w:numId w:val="12"/>
        </w:numPr>
        <w:rPr>
          <w:color w:val="372B22" w:themeColor="text2" w:themeShade="BF"/>
          <w:sz w:val="24"/>
          <w:szCs w:val="24"/>
        </w:rPr>
      </w:pPr>
      <w:r>
        <w:rPr>
          <w:color w:val="372B22" w:themeColor="text2" w:themeShade="BF"/>
          <w:sz w:val="24"/>
          <w:szCs w:val="24"/>
        </w:rPr>
        <w:t>W</w:t>
      </w:r>
      <w:r w:rsidR="007F4B74">
        <w:rPr>
          <w:color w:val="372B22" w:themeColor="text2" w:themeShade="BF"/>
          <w:sz w:val="24"/>
          <w:szCs w:val="24"/>
        </w:rPr>
        <w:t xml:space="preserve">eb </w:t>
      </w:r>
      <w:r w:rsidR="00914E07">
        <w:rPr>
          <w:color w:val="372B22" w:themeColor="text2" w:themeShade="BF"/>
          <w:sz w:val="24"/>
          <w:szCs w:val="24"/>
        </w:rPr>
        <w:t>development</w:t>
      </w:r>
      <w:r w:rsidR="007F4B74">
        <w:rPr>
          <w:color w:val="372B22" w:themeColor="text2" w:themeShade="BF"/>
          <w:sz w:val="24"/>
          <w:szCs w:val="24"/>
        </w:rPr>
        <w:t xml:space="preserve"> (HTML, CSS</w:t>
      </w:r>
      <w:r w:rsidR="00122F3A">
        <w:rPr>
          <w:color w:val="372B22" w:themeColor="text2" w:themeShade="BF"/>
          <w:sz w:val="24"/>
          <w:szCs w:val="24"/>
        </w:rPr>
        <w:t xml:space="preserve"> / Bootstrap</w:t>
      </w:r>
      <w:r w:rsidR="007F4B74">
        <w:rPr>
          <w:color w:val="372B22" w:themeColor="text2" w:themeShade="BF"/>
          <w:sz w:val="24"/>
          <w:szCs w:val="24"/>
        </w:rPr>
        <w:t>, JavaScript)</w:t>
      </w:r>
    </w:p>
    <w:p w:rsidR="0027080D" w:rsidRPr="00586C87" w:rsidRDefault="0027080D" w:rsidP="00A9132E">
      <w:pPr>
        <w:pStyle w:val="ListParagraph"/>
        <w:numPr>
          <w:ilvl w:val="0"/>
          <w:numId w:val="12"/>
        </w:numPr>
        <w:rPr>
          <w:color w:val="372B22" w:themeColor="text2" w:themeShade="BF"/>
          <w:sz w:val="24"/>
          <w:szCs w:val="24"/>
        </w:rPr>
      </w:pPr>
      <w:r>
        <w:rPr>
          <w:color w:val="372B22" w:themeColor="text2" w:themeShade="BF"/>
          <w:sz w:val="24"/>
          <w:szCs w:val="24"/>
        </w:rPr>
        <w:t>Good understanding of API integration and usage</w:t>
      </w:r>
    </w:p>
    <w:p w:rsidR="002B1E25" w:rsidRPr="002600DB" w:rsidRDefault="00386944" w:rsidP="002600DB">
      <w:pPr>
        <w:pStyle w:val="ListParagraph"/>
        <w:numPr>
          <w:ilvl w:val="0"/>
          <w:numId w:val="12"/>
        </w:numPr>
        <w:rPr>
          <w:color w:val="372B22" w:themeColor="text2" w:themeShade="BF"/>
          <w:sz w:val="24"/>
          <w:szCs w:val="24"/>
        </w:rPr>
      </w:pPr>
      <w:r>
        <w:rPr>
          <w:color w:val="372B22" w:themeColor="text2" w:themeShade="BF"/>
          <w:sz w:val="24"/>
          <w:szCs w:val="24"/>
        </w:rPr>
        <w:t>Debugging and troubleshooting code-related issues</w:t>
      </w:r>
    </w:p>
    <w:p w:rsidR="00AD49C1" w:rsidRPr="00714AFF" w:rsidRDefault="00786C3D" w:rsidP="00D6079E">
      <w:pPr>
        <w:pStyle w:val="Heading1"/>
        <w:rPr>
          <w:b w:val="0"/>
          <w:bCs/>
          <w:color w:val="002060"/>
          <w:sz w:val="28"/>
          <w:szCs w:val="28"/>
        </w:rPr>
      </w:pPr>
      <w:r>
        <w:rPr>
          <w:b w:val="0"/>
          <w:bCs/>
          <w:color w:val="002060"/>
          <w:sz w:val="28"/>
          <w:szCs w:val="28"/>
        </w:rPr>
        <w:t>General / Soft Skills</w:t>
      </w:r>
    </w:p>
    <w:p w:rsidR="002600DB" w:rsidRDefault="007E5A20" w:rsidP="00B51935">
      <w:pPr>
        <w:pStyle w:val="ListParagraph"/>
        <w:numPr>
          <w:ilvl w:val="0"/>
          <w:numId w:val="11"/>
        </w:numPr>
        <w:rPr>
          <w:color w:val="251D17" w:themeColor="text2" w:themeShade="80"/>
          <w:sz w:val="24"/>
          <w:szCs w:val="24"/>
        </w:rPr>
      </w:pPr>
      <w:r>
        <w:rPr>
          <w:color w:val="251D17" w:themeColor="text2" w:themeShade="80"/>
          <w:sz w:val="24"/>
          <w:szCs w:val="24"/>
        </w:rPr>
        <w:t>Adaptability/Flexibility</w:t>
      </w:r>
    </w:p>
    <w:p w:rsidR="009E0162" w:rsidRPr="00B51935" w:rsidRDefault="009E0162" w:rsidP="00B51935">
      <w:pPr>
        <w:pStyle w:val="ListParagraph"/>
        <w:numPr>
          <w:ilvl w:val="0"/>
          <w:numId w:val="11"/>
        </w:numPr>
        <w:rPr>
          <w:color w:val="251D17" w:themeColor="text2" w:themeShade="80"/>
          <w:sz w:val="24"/>
          <w:szCs w:val="24"/>
        </w:rPr>
      </w:pPr>
      <w:r>
        <w:rPr>
          <w:color w:val="251D17" w:themeColor="text2" w:themeShade="80"/>
          <w:sz w:val="24"/>
          <w:szCs w:val="24"/>
        </w:rPr>
        <w:t>Self-motivation</w:t>
      </w:r>
    </w:p>
    <w:p w:rsidR="005F296B" w:rsidRDefault="005F296B" w:rsidP="00D6079E">
      <w:pPr>
        <w:pStyle w:val="ListParagraph"/>
        <w:numPr>
          <w:ilvl w:val="0"/>
          <w:numId w:val="11"/>
        </w:numPr>
        <w:rPr>
          <w:color w:val="251D17" w:themeColor="text2" w:themeShade="80"/>
          <w:sz w:val="24"/>
          <w:szCs w:val="24"/>
        </w:rPr>
      </w:pPr>
      <w:r>
        <w:rPr>
          <w:color w:val="251D17" w:themeColor="text2" w:themeShade="80"/>
          <w:sz w:val="24"/>
          <w:szCs w:val="24"/>
        </w:rPr>
        <w:t xml:space="preserve">Good written and oral communication </w:t>
      </w:r>
    </w:p>
    <w:p w:rsidR="000B642E" w:rsidRPr="00C403E4" w:rsidRDefault="00046578" w:rsidP="00D6079E">
      <w:pPr>
        <w:pStyle w:val="ListParagraph"/>
        <w:numPr>
          <w:ilvl w:val="0"/>
          <w:numId w:val="11"/>
        </w:numPr>
        <w:rPr>
          <w:color w:val="251D17" w:themeColor="text2" w:themeShade="80"/>
          <w:sz w:val="24"/>
          <w:szCs w:val="24"/>
        </w:rPr>
      </w:pPr>
      <w:r w:rsidRPr="00C403E4">
        <w:rPr>
          <w:color w:val="251D17" w:themeColor="text2" w:themeShade="80"/>
          <w:sz w:val="24"/>
          <w:szCs w:val="24"/>
        </w:rPr>
        <w:t xml:space="preserve">Creatively solve problems </w:t>
      </w:r>
    </w:p>
    <w:p w:rsidR="00EA7D51" w:rsidRPr="00C403E4" w:rsidRDefault="00EA7D51" w:rsidP="00D6079E">
      <w:pPr>
        <w:pStyle w:val="ListParagraph"/>
        <w:numPr>
          <w:ilvl w:val="0"/>
          <w:numId w:val="11"/>
        </w:numPr>
        <w:rPr>
          <w:color w:val="251D17" w:themeColor="text2" w:themeShade="80"/>
          <w:sz w:val="24"/>
          <w:szCs w:val="24"/>
        </w:rPr>
      </w:pPr>
      <w:r w:rsidRPr="00C403E4">
        <w:rPr>
          <w:color w:val="251D17" w:themeColor="text2" w:themeShade="80"/>
          <w:sz w:val="24"/>
          <w:szCs w:val="24"/>
        </w:rPr>
        <w:t>Can work with minimal supervision.</w:t>
      </w:r>
    </w:p>
    <w:p w:rsidR="001871C6" w:rsidRPr="00C403E4" w:rsidRDefault="00CD0F47" w:rsidP="004D2870">
      <w:pPr>
        <w:pStyle w:val="ListParagraph"/>
        <w:numPr>
          <w:ilvl w:val="0"/>
          <w:numId w:val="11"/>
        </w:numPr>
        <w:rPr>
          <w:color w:val="251D17" w:themeColor="text2" w:themeShade="80"/>
          <w:sz w:val="24"/>
          <w:szCs w:val="24"/>
        </w:rPr>
      </w:pPr>
      <w:r w:rsidRPr="00C403E4">
        <w:rPr>
          <w:color w:val="251D17" w:themeColor="text2" w:themeShade="80"/>
          <w:sz w:val="24"/>
          <w:szCs w:val="24"/>
        </w:rPr>
        <w:t>Desire to learn and develop all necessary technical skills</w:t>
      </w:r>
    </w:p>
    <w:p w:rsidR="006301E9" w:rsidRPr="006301E9" w:rsidRDefault="006301E9" w:rsidP="006301E9">
      <w:pPr>
        <w:pStyle w:val="Heading1"/>
        <w:rPr>
          <w:b w:val="0"/>
          <w:bCs/>
          <w:color w:val="002060"/>
          <w:sz w:val="28"/>
          <w:szCs w:val="28"/>
        </w:rPr>
      </w:pPr>
      <w:r>
        <w:rPr>
          <w:b w:val="0"/>
          <w:bCs/>
          <w:color w:val="002060"/>
          <w:sz w:val="28"/>
          <w:szCs w:val="28"/>
        </w:rPr>
        <w:t>Education</w:t>
      </w:r>
    </w:p>
    <w:p w:rsidR="00082964" w:rsidRPr="00195B60" w:rsidRDefault="00082964" w:rsidP="00082964">
      <w:pPr>
        <w:rPr>
          <w:color w:val="002060"/>
          <w:sz w:val="24"/>
          <w:szCs w:val="24"/>
        </w:rPr>
      </w:pPr>
      <w:r w:rsidRPr="00195B60">
        <w:rPr>
          <w:color w:val="002060"/>
          <w:sz w:val="24"/>
          <w:szCs w:val="24"/>
        </w:rPr>
        <w:t>Bachelor of Engineering Technology, Major in Mechatronics Technology</w:t>
      </w:r>
      <w:r w:rsidR="004D2870" w:rsidRPr="00195B60">
        <w:rPr>
          <w:color w:val="002060"/>
          <w:sz w:val="24"/>
          <w:szCs w:val="24"/>
        </w:rPr>
        <w:t>, 2022</w:t>
      </w:r>
    </w:p>
    <w:p w:rsidR="006B5BC8" w:rsidRPr="00C403E4" w:rsidRDefault="00082964" w:rsidP="00082964">
      <w:pPr>
        <w:rPr>
          <w:color w:val="251D17" w:themeColor="text2" w:themeShade="80"/>
          <w:sz w:val="24"/>
          <w:szCs w:val="24"/>
        </w:rPr>
      </w:pPr>
      <w:r w:rsidRPr="00C403E4">
        <w:rPr>
          <w:color w:val="251D17" w:themeColor="text2" w:themeShade="80"/>
          <w:sz w:val="24"/>
          <w:szCs w:val="24"/>
        </w:rPr>
        <w:t>T</w:t>
      </w:r>
      <w:r w:rsidR="00E8000D" w:rsidRPr="00C403E4">
        <w:rPr>
          <w:color w:val="251D17" w:themeColor="text2" w:themeShade="80"/>
          <w:sz w:val="24"/>
          <w:szCs w:val="24"/>
        </w:rPr>
        <w:t xml:space="preserve">echnological University of the Philippines </w:t>
      </w:r>
      <w:r w:rsidR="00B72390" w:rsidRPr="00C403E4">
        <w:rPr>
          <w:color w:val="251D17" w:themeColor="text2" w:themeShade="80"/>
          <w:sz w:val="24"/>
          <w:szCs w:val="24"/>
        </w:rPr>
        <w:t>Visayas</w:t>
      </w:r>
      <w:r w:rsidR="005D2B6B" w:rsidRPr="00C403E4">
        <w:rPr>
          <w:color w:val="251D17" w:themeColor="text2" w:themeShade="80"/>
          <w:sz w:val="24"/>
          <w:szCs w:val="24"/>
        </w:rPr>
        <w:t xml:space="preserve"> - </w:t>
      </w:r>
      <w:r w:rsidRPr="00C403E4">
        <w:rPr>
          <w:color w:val="251D17" w:themeColor="text2" w:themeShade="80"/>
          <w:sz w:val="24"/>
          <w:szCs w:val="24"/>
        </w:rPr>
        <w:t xml:space="preserve">College of </w:t>
      </w:r>
      <w:r w:rsidR="00C915A2" w:rsidRPr="00C403E4">
        <w:rPr>
          <w:color w:val="251D17" w:themeColor="text2" w:themeShade="80"/>
          <w:sz w:val="24"/>
          <w:szCs w:val="24"/>
        </w:rPr>
        <w:t>Automation</w:t>
      </w:r>
      <w:r w:rsidRPr="00C403E4">
        <w:rPr>
          <w:color w:val="251D17" w:themeColor="text2" w:themeShade="80"/>
          <w:sz w:val="24"/>
          <w:szCs w:val="24"/>
        </w:rPr>
        <w:t xml:space="preserve"> </w:t>
      </w:r>
    </w:p>
    <w:p w:rsidR="00D1276A" w:rsidRPr="00C403E4" w:rsidRDefault="00082964" w:rsidP="00207F1E">
      <w:pPr>
        <w:rPr>
          <w:color w:val="251D17" w:themeColor="text2" w:themeShade="80"/>
          <w:sz w:val="24"/>
          <w:szCs w:val="24"/>
        </w:rPr>
      </w:pPr>
      <w:r w:rsidRPr="00C403E4">
        <w:rPr>
          <w:color w:val="251D17" w:themeColor="text2" w:themeShade="80"/>
          <w:sz w:val="24"/>
          <w:szCs w:val="24"/>
        </w:rPr>
        <w:t xml:space="preserve">and </w:t>
      </w:r>
      <w:r w:rsidR="00A01682" w:rsidRPr="00C403E4">
        <w:rPr>
          <w:color w:val="251D17" w:themeColor="text2" w:themeShade="80"/>
          <w:sz w:val="24"/>
          <w:szCs w:val="24"/>
        </w:rPr>
        <w:t>Control.</w:t>
      </w:r>
    </w:p>
    <w:sectPr w:rsidR="00D1276A" w:rsidRPr="00C403E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8624A" w:rsidRDefault="0018624A">
      <w:pPr>
        <w:spacing w:after="0" w:line="240" w:lineRule="auto"/>
      </w:pPr>
      <w:r>
        <w:separator/>
      </w:r>
    </w:p>
  </w:endnote>
  <w:endnote w:type="continuationSeparator" w:id="0">
    <w:p w:rsidR="0018624A" w:rsidRDefault="00186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B29D4" w:rsidRDefault="009B29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C0084" w:rsidRDefault="007F7DC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064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B29D4" w:rsidRDefault="009B29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8624A" w:rsidRDefault="0018624A">
      <w:pPr>
        <w:spacing w:after="0" w:line="240" w:lineRule="auto"/>
      </w:pPr>
      <w:r>
        <w:separator/>
      </w:r>
    </w:p>
  </w:footnote>
  <w:footnote w:type="continuationSeparator" w:id="0">
    <w:p w:rsidR="0018624A" w:rsidRDefault="001862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B29D4" w:rsidRDefault="009B29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C0084" w:rsidRDefault="007F7DCE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2F91CA4D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">
              <v:rect id="Rectangle 2" o:spid="_x0000_s1027" style="position:absolute;width:32004;height:1920;visibility:visible;mso-wrap-style:square;v-text-anchor:middl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C0084" w:rsidRDefault="007F7DCE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540FEC6D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">
              <v:rect id="Rectangle 6" o:spid="_x0000_s1027" style="position:absolute;width:32004;height:1920;visibility:visible;mso-wrap-style:square;v-text-anchor:middl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5E06EB"/>
    <w:multiLevelType w:val="hybridMultilevel"/>
    <w:tmpl w:val="D8F26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1457B7"/>
    <w:multiLevelType w:val="hybridMultilevel"/>
    <w:tmpl w:val="A4749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A054C2"/>
    <w:multiLevelType w:val="hybridMultilevel"/>
    <w:tmpl w:val="16A05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7398061">
    <w:abstractNumId w:val="9"/>
  </w:num>
  <w:num w:numId="2" w16cid:durableId="1809665027">
    <w:abstractNumId w:val="7"/>
  </w:num>
  <w:num w:numId="3" w16cid:durableId="1344237167">
    <w:abstractNumId w:val="6"/>
  </w:num>
  <w:num w:numId="4" w16cid:durableId="1020355905">
    <w:abstractNumId w:val="5"/>
  </w:num>
  <w:num w:numId="5" w16cid:durableId="394788882">
    <w:abstractNumId w:val="4"/>
  </w:num>
  <w:num w:numId="6" w16cid:durableId="287204056">
    <w:abstractNumId w:val="8"/>
  </w:num>
  <w:num w:numId="7" w16cid:durableId="217862757">
    <w:abstractNumId w:val="3"/>
  </w:num>
  <w:num w:numId="8" w16cid:durableId="1577352857">
    <w:abstractNumId w:val="2"/>
  </w:num>
  <w:num w:numId="9" w16cid:durableId="1887327243">
    <w:abstractNumId w:val="1"/>
  </w:num>
  <w:num w:numId="10" w16cid:durableId="676077573">
    <w:abstractNumId w:val="0"/>
  </w:num>
  <w:num w:numId="11" w16cid:durableId="933128159">
    <w:abstractNumId w:val="10"/>
  </w:num>
  <w:num w:numId="12" w16cid:durableId="1137723269">
    <w:abstractNumId w:val="12"/>
  </w:num>
  <w:num w:numId="13" w16cid:durableId="3716191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53B"/>
    <w:rsid w:val="0000092C"/>
    <w:rsid w:val="000057A8"/>
    <w:rsid w:val="00020C78"/>
    <w:rsid w:val="00021CDE"/>
    <w:rsid w:val="00030134"/>
    <w:rsid w:val="0003448A"/>
    <w:rsid w:val="00034688"/>
    <w:rsid w:val="00046578"/>
    <w:rsid w:val="00047CB1"/>
    <w:rsid w:val="00065160"/>
    <w:rsid w:val="0006621A"/>
    <w:rsid w:val="00071EE8"/>
    <w:rsid w:val="00082964"/>
    <w:rsid w:val="000A12DA"/>
    <w:rsid w:val="000A1B56"/>
    <w:rsid w:val="000A1DCA"/>
    <w:rsid w:val="000A4DDF"/>
    <w:rsid w:val="000A768E"/>
    <w:rsid w:val="000B2926"/>
    <w:rsid w:val="000B642E"/>
    <w:rsid w:val="000B700D"/>
    <w:rsid w:val="000C04C2"/>
    <w:rsid w:val="000D3499"/>
    <w:rsid w:val="00105C71"/>
    <w:rsid w:val="0011480A"/>
    <w:rsid w:val="00115282"/>
    <w:rsid w:val="00121F15"/>
    <w:rsid w:val="00122F3A"/>
    <w:rsid w:val="00132F5E"/>
    <w:rsid w:val="00145C28"/>
    <w:rsid w:val="00153555"/>
    <w:rsid w:val="00155F93"/>
    <w:rsid w:val="001630F9"/>
    <w:rsid w:val="0017794B"/>
    <w:rsid w:val="0018624A"/>
    <w:rsid w:val="001871C6"/>
    <w:rsid w:val="00195B60"/>
    <w:rsid w:val="001A1FE1"/>
    <w:rsid w:val="001A3699"/>
    <w:rsid w:val="001B2C20"/>
    <w:rsid w:val="001B7892"/>
    <w:rsid w:val="001C0084"/>
    <w:rsid w:val="001C422F"/>
    <w:rsid w:val="001C63A4"/>
    <w:rsid w:val="001D11B2"/>
    <w:rsid w:val="001D543E"/>
    <w:rsid w:val="001E4EFF"/>
    <w:rsid w:val="001E6A56"/>
    <w:rsid w:val="001E6A9A"/>
    <w:rsid w:val="002047F2"/>
    <w:rsid w:val="00207073"/>
    <w:rsid w:val="00207F1E"/>
    <w:rsid w:val="002127C1"/>
    <w:rsid w:val="00232212"/>
    <w:rsid w:val="0023477D"/>
    <w:rsid w:val="0024799C"/>
    <w:rsid w:val="00254186"/>
    <w:rsid w:val="002600DB"/>
    <w:rsid w:val="0027080D"/>
    <w:rsid w:val="002B1E25"/>
    <w:rsid w:val="002B38EA"/>
    <w:rsid w:val="002B44AB"/>
    <w:rsid w:val="002C69D8"/>
    <w:rsid w:val="002D663E"/>
    <w:rsid w:val="002D687E"/>
    <w:rsid w:val="002E097C"/>
    <w:rsid w:val="002E6534"/>
    <w:rsid w:val="00310C11"/>
    <w:rsid w:val="00327EBA"/>
    <w:rsid w:val="003301BC"/>
    <w:rsid w:val="00363FD9"/>
    <w:rsid w:val="00374366"/>
    <w:rsid w:val="00386944"/>
    <w:rsid w:val="003A7124"/>
    <w:rsid w:val="003B73A9"/>
    <w:rsid w:val="003C1C78"/>
    <w:rsid w:val="003D7C1A"/>
    <w:rsid w:val="003E1C2F"/>
    <w:rsid w:val="003F3D8E"/>
    <w:rsid w:val="003F5A87"/>
    <w:rsid w:val="00405D7C"/>
    <w:rsid w:val="00415D0F"/>
    <w:rsid w:val="00424065"/>
    <w:rsid w:val="0043106F"/>
    <w:rsid w:val="00431527"/>
    <w:rsid w:val="00436D27"/>
    <w:rsid w:val="00440B9D"/>
    <w:rsid w:val="004465B4"/>
    <w:rsid w:val="00454462"/>
    <w:rsid w:val="004617BF"/>
    <w:rsid w:val="0046646C"/>
    <w:rsid w:val="0047348D"/>
    <w:rsid w:val="00482636"/>
    <w:rsid w:val="00494D11"/>
    <w:rsid w:val="004A1806"/>
    <w:rsid w:val="004D2870"/>
    <w:rsid w:val="004D638E"/>
    <w:rsid w:val="004E5741"/>
    <w:rsid w:val="004F5840"/>
    <w:rsid w:val="004F7D6D"/>
    <w:rsid w:val="00526968"/>
    <w:rsid w:val="00526E43"/>
    <w:rsid w:val="005276C2"/>
    <w:rsid w:val="00535B4E"/>
    <w:rsid w:val="00542A8F"/>
    <w:rsid w:val="005443FB"/>
    <w:rsid w:val="005560F3"/>
    <w:rsid w:val="005566E9"/>
    <w:rsid w:val="00557D66"/>
    <w:rsid w:val="0057033B"/>
    <w:rsid w:val="00585EA0"/>
    <w:rsid w:val="00586C87"/>
    <w:rsid w:val="005A72C7"/>
    <w:rsid w:val="005B114B"/>
    <w:rsid w:val="005B533C"/>
    <w:rsid w:val="005C30D6"/>
    <w:rsid w:val="005C7F25"/>
    <w:rsid w:val="005D2B6B"/>
    <w:rsid w:val="005D30AE"/>
    <w:rsid w:val="005D3163"/>
    <w:rsid w:val="005E264D"/>
    <w:rsid w:val="005F296B"/>
    <w:rsid w:val="005F5802"/>
    <w:rsid w:val="0060347C"/>
    <w:rsid w:val="006301E9"/>
    <w:rsid w:val="00633A32"/>
    <w:rsid w:val="00643C2B"/>
    <w:rsid w:val="0065317F"/>
    <w:rsid w:val="006539B6"/>
    <w:rsid w:val="00663282"/>
    <w:rsid w:val="00695A55"/>
    <w:rsid w:val="006A71F2"/>
    <w:rsid w:val="006B3810"/>
    <w:rsid w:val="006B5BC8"/>
    <w:rsid w:val="006C0305"/>
    <w:rsid w:val="006D6216"/>
    <w:rsid w:val="006D786B"/>
    <w:rsid w:val="006E7C55"/>
    <w:rsid w:val="006F4452"/>
    <w:rsid w:val="006F5DF8"/>
    <w:rsid w:val="006F78CE"/>
    <w:rsid w:val="00706FF7"/>
    <w:rsid w:val="0070797F"/>
    <w:rsid w:val="00707B3A"/>
    <w:rsid w:val="007111B3"/>
    <w:rsid w:val="00714AFF"/>
    <w:rsid w:val="007247FC"/>
    <w:rsid w:val="00727C48"/>
    <w:rsid w:val="0073523A"/>
    <w:rsid w:val="007454AA"/>
    <w:rsid w:val="00745D28"/>
    <w:rsid w:val="00770ECD"/>
    <w:rsid w:val="00776973"/>
    <w:rsid w:val="00780265"/>
    <w:rsid w:val="00783B4B"/>
    <w:rsid w:val="007844DF"/>
    <w:rsid w:val="00786C3D"/>
    <w:rsid w:val="00787929"/>
    <w:rsid w:val="00790727"/>
    <w:rsid w:val="007A0C20"/>
    <w:rsid w:val="007B575E"/>
    <w:rsid w:val="007C6E0A"/>
    <w:rsid w:val="007E5A20"/>
    <w:rsid w:val="007E6111"/>
    <w:rsid w:val="007F4B74"/>
    <w:rsid w:val="007F4CFF"/>
    <w:rsid w:val="007F7DCE"/>
    <w:rsid w:val="00801838"/>
    <w:rsid w:val="0080797D"/>
    <w:rsid w:val="00807B90"/>
    <w:rsid w:val="00810D9B"/>
    <w:rsid w:val="008137F5"/>
    <w:rsid w:val="00817A18"/>
    <w:rsid w:val="00825601"/>
    <w:rsid w:val="0083053B"/>
    <w:rsid w:val="008346E8"/>
    <w:rsid w:val="00846C12"/>
    <w:rsid w:val="00850B05"/>
    <w:rsid w:val="00855794"/>
    <w:rsid w:val="0087117C"/>
    <w:rsid w:val="00872AC8"/>
    <w:rsid w:val="00890C06"/>
    <w:rsid w:val="00894515"/>
    <w:rsid w:val="008A3063"/>
    <w:rsid w:val="008D579A"/>
    <w:rsid w:val="008E4604"/>
    <w:rsid w:val="008F5B5F"/>
    <w:rsid w:val="008F6422"/>
    <w:rsid w:val="00907082"/>
    <w:rsid w:val="00914E07"/>
    <w:rsid w:val="009216E6"/>
    <w:rsid w:val="0093012C"/>
    <w:rsid w:val="00932E0D"/>
    <w:rsid w:val="00933B13"/>
    <w:rsid w:val="00936CBA"/>
    <w:rsid w:val="00940060"/>
    <w:rsid w:val="00943C5A"/>
    <w:rsid w:val="009451E3"/>
    <w:rsid w:val="009476BE"/>
    <w:rsid w:val="00965E74"/>
    <w:rsid w:val="009802CA"/>
    <w:rsid w:val="0098750D"/>
    <w:rsid w:val="00991438"/>
    <w:rsid w:val="009A4793"/>
    <w:rsid w:val="009A7E0A"/>
    <w:rsid w:val="009B1036"/>
    <w:rsid w:val="009B29D4"/>
    <w:rsid w:val="009B2DC2"/>
    <w:rsid w:val="009B31D4"/>
    <w:rsid w:val="009B5DD8"/>
    <w:rsid w:val="009D5C04"/>
    <w:rsid w:val="009E0162"/>
    <w:rsid w:val="00A01682"/>
    <w:rsid w:val="00A02D8B"/>
    <w:rsid w:val="00A05FBF"/>
    <w:rsid w:val="00A12C69"/>
    <w:rsid w:val="00A36F84"/>
    <w:rsid w:val="00A37E11"/>
    <w:rsid w:val="00A40CB4"/>
    <w:rsid w:val="00A4137F"/>
    <w:rsid w:val="00A53E29"/>
    <w:rsid w:val="00A54D06"/>
    <w:rsid w:val="00A72443"/>
    <w:rsid w:val="00A8403F"/>
    <w:rsid w:val="00A879AC"/>
    <w:rsid w:val="00A9132E"/>
    <w:rsid w:val="00A95739"/>
    <w:rsid w:val="00A9704C"/>
    <w:rsid w:val="00AA3394"/>
    <w:rsid w:val="00AA505C"/>
    <w:rsid w:val="00AB1582"/>
    <w:rsid w:val="00AC0EFE"/>
    <w:rsid w:val="00AC4C16"/>
    <w:rsid w:val="00AD49C1"/>
    <w:rsid w:val="00B10990"/>
    <w:rsid w:val="00B175F5"/>
    <w:rsid w:val="00B37FBC"/>
    <w:rsid w:val="00B51935"/>
    <w:rsid w:val="00B54124"/>
    <w:rsid w:val="00B54C81"/>
    <w:rsid w:val="00B65B99"/>
    <w:rsid w:val="00B67EA5"/>
    <w:rsid w:val="00B72390"/>
    <w:rsid w:val="00B72838"/>
    <w:rsid w:val="00B80A97"/>
    <w:rsid w:val="00B861C6"/>
    <w:rsid w:val="00BC34FA"/>
    <w:rsid w:val="00BC3767"/>
    <w:rsid w:val="00BC6044"/>
    <w:rsid w:val="00BF3D77"/>
    <w:rsid w:val="00BF6128"/>
    <w:rsid w:val="00C02F51"/>
    <w:rsid w:val="00C15D1A"/>
    <w:rsid w:val="00C21BCD"/>
    <w:rsid w:val="00C25789"/>
    <w:rsid w:val="00C403E4"/>
    <w:rsid w:val="00C42913"/>
    <w:rsid w:val="00C43966"/>
    <w:rsid w:val="00C51DA2"/>
    <w:rsid w:val="00C915A2"/>
    <w:rsid w:val="00C95363"/>
    <w:rsid w:val="00C9570E"/>
    <w:rsid w:val="00CA0FF9"/>
    <w:rsid w:val="00CA78F3"/>
    <w:rsid w:val="00CD0F47"/>
    <w:rsid w:val="00CD425C"/>
    <w:rsid w:val="00CE445C"/>
    <w:rsid w:val="00CE62D3"/>
    <w:rsid w:val="00CF03CD"/>
    <w:rsid w:val="00D1276A"/>
    <w:rsid w:val="00D20BC1"/>
    <w:rsid w:val="00D24196"/>
    <w:rsid w:val="00D264C3"/>
    <w:rsid w:val="00D33F1A"/>
    <w:rsid w:val="00D35E2C"/>
    <w:rsid w:val="00D41607"/>
    <w:rsid w:val="00D4353E"/>
    <w:rsid w:val="00D5067F"/>
    <w:rsid w:val="00D57F2A"/>
    <w:rsid w:val="00D6079E"/>
    <w:rsid w:val="00D73E59"/>
    <w:rsid w:val="00D7779D"/>
    <w:rsid w:val="00DB7F08"/>
    <w:rsid w:val="00DC0254"/>
    <w:rsid w:val="00DC3A56"/>
    <w:rsid w:val="00DC496C"/>
    <w:rsid w:val="00DC7767"/>
    <w:rsid w:val="00DD0218"/>
    <w:rsid w:val="00DD7BAC"/>
    <w:rsid w:val="00DE0861"/>
    <w:rsid w:val="00DE3A72"/>
    <w:rsid w:val="00E15087"/>
    <w:rsid w:val="00E2380D"/>
    <w:rsid w:val="00E35A0E"/>
    <w:rsid w:val="00E57ED9"/>
    <w:rsid w:val="00E64D4D"/>
    <w:rsid w:val="00E716F6"/>
    <w:rsid w:val="00E71A27"/>
    <w:rsid w:val="00E746B4"/>
    <w:rsid w:val="00E77391"/>
    <w:rsid w:val="00E8000D"/>
    <w:rsid w:val="00E93338"/>
    <w:rsid w:val="00E97002"/>
    <w:rsid w:val="00EA25DE"/>
    <w:rsid w:val="00EA7D51"/>
    <w:rsid w:val="00EC0642"/>
    <w:rsid w:val="00ED334D"/>
    <w:rsid w:val="00ED43C9"/>
    <w:rsid w:val="00EE3AA0"/>
    <w:rsid w:val="00F101F7"/>
    <w:rsid w:val="00F110D7"/>
    <w:rsid w:val="00F157CE"/>
    <w:rsid w:val="00F467F5"/>
    <w:rsid w:val="00F85EDF"/>
    <w:rsid w:val="00FA780E"/>
    <w:rsid w:val="00FB1ED2"/>
    <w:rsid w:val="00FB29DB"/>
    <w:rsid w:val="00FC60AA"/>
    <w:rsid w:val="00FE7C1C"/>
    <w:rsid w:val="00FE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335B5B72-139C-8145-BB34-D8EFC0088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43106F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10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34FA"/>
    <w:rPr>
      <w:color w:val="A65E8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settings" Target="settings.xml" /><Relationship Id="rId7" Type="http://schemas.openxmlformats.org/officeDocument/2006/relationships/hyperlink" Target="mailto:tanjusaychristianworks@gmail.com" TargetMode="External" /><Relationship Id="rId12" Type="http://schemas.openxmlformats.org/officeDocument/2006/relationships/header" Target="head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2.xml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E7A840B5-0D47-E24C-89CD-A46BD761709D%7dtf50002038.dotx" TargetMode="External" 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%7bE7A840B5-0D47-E24C-89CD-A46BD761709D%7dtf50002038.dotx</Template>
  <TotalTime>3</TotalTime>
  <Pages>1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tanjusaychristian@gmail.com</dc:creator>
  <cp:keywords/>
  <cp:lastModifiedBy>Christian Tanjusay</cp:lastModifiedBy>
  <cp:revision>2</cp:revision>
  <dcterms:created xsi:type="dcterms:W3CDTF">2023-07-17T23:14:00Z</dcterms:created>
  <dcterms:modified xsi:type="dcterms:W3CDTF">2023-07-17T23:14:00Z</dcterms:modified>
</cp:coreProperties>
</file>